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0E0" w:rsidRDefault="005670E0">
      <w:pPr>
        <w:ind w:left="10620"/>
      </w:pPr>
      <w:r>
        <w:t>Утверждаю</w:t>
      </w:r>
    </w:p>
    <w:p w:rsidR="005670E0" w:rsidRPr="008A04A9" w:rsidRDefault="005670E0">
      <w:pPr>
        <w:ind w:left="10620"/>
      </w:pPr>
      <w:r>
        <w:t>Главный геолог</w:t>
      </w:r>
    </w:p>
    <w:p w:rsidR="005670E0" w:rsidRPr="008A04A9" w:rsidRDefault="005670E0">
      <w:pPr>
        <w:ind w:left="10620"/>
      </w:pPr>
    </w:p>
    <w:p w:rsidR="005670E0" w:rsidRPr="00EF27CC" w:rsidRDefault="005670E0">
      <w:pPr>
        <w:ind w:left="10620"/>
        <w:rPr>
          <w:b/>
          <w:bCs/>
        </w:rPr>
      </w:pPr>
      <w:r w:rsidRPr="00EF27CC">
        <w:t>_______________</w:t>
      </w:r>
      <w:r w:rsidR="00EF27CC" w:rsidRPr="00EF27CC">
        <w:rPr>
          <w:b/>
          <w:bCs/>
        </w:rPr>
        <w:t>Гизова И.Б.</w:t>
      </w:r>
    </w:p>
    <w:p w:rsidR="005670E0" w:rsidRPr="00EF27CC" w:rsidRDefault="005670E0">
      <w:pPr>
        <w:ind w:left="10620"/>
        <w:rPr>
          <w:b/>
          <w:bCs/>
        </w:rPr>
      </w:pPr>
    </w:p>
    <w:p w:rsidR="005670E0" w:rsidRDefault="005670E0">
      <w:pPr>
        <w:ind w:left="10620"/>
      </w:pPr>
      <w:r w:rsidRPr="00EF27CC">
        <w:rPr>
          <w:b/>
          <w:bCs/>
        </w:rPr>
        <w:t>“___”__________20</w:t>
      </w:r>
      <w:r>
        <w:rPr>
          <w:b/>
          <w:bCs/>
        </w:rPr>
        <w:t>___</w:t>
      </w:r>
      <w:r w:rsidRPr="00EF27CC">
        <w:rPr>
          <w:b/>
          <w:bCs/>
        </w:rPr>
        <w:t xml:space="preserve"> </w:t>
      </w:r>
      <w:r>
        <w:rPr>
          <w:b/>
          <w:bCs/>
        </w:rPr>
        <w:t>г.</w:t>
      </w:r>
    </w:p>
    <w:p w:rsidR="005670E0" w:rsidRPr="00EF27CC" w:rsidRDefault="005670E0">
      <w:pPr>
        <w:jc w:val="center"/>
      </w:pPr>
    </w:p>
    <w:p w:rsidR="00EF27CC" w:rsidRPr="00EF27CC" w:rsidRDefault="00EF27CC">
      <w:pPr>
        <w:jc w:val="center"/>
        <w:rPr>
          <w:b/>
          <w:bCs/>
          <w:sz w:val="28"/>
        </w:rPr>
      </w:pPr>
      <w:r w:rsidRPr="00EF27CC">
        <w:rPr>
          <w:b/>
          <w:bCs/>
          <w:sz w:val="28"/>
        </w:rPr>
        <w:t>"ТНГ-Групп"</w:t>
      </w:r>
    </w:p>
    <w:p w:rsidR="00EF27CC" w:rsidRPr="008A04A9" w:rsidRDefault="00EF27CC">
      <w:pPr>
        <w:jc w:val="center"/>
        <w:rPr>
          <w:b/>
          <w:bCs/>
          <w:sz w:val="28"/>
        </w:rPr>
      </w:pPr>
      <w:r w:rsidRPr="008A04A9">
        <w:rPr>
          <w:b/>
          <w:bCs/>
          <w:sz w:val="28"/>
        </w:rPr>
        <w:t>ООО "ТНГ-АлГИС"</w:t>
      </w:r>
    </w:p>
    <w:p w:rsidR="00EF27CC" w:rsidRPr="008A04A9" w:rsidRDefault="00EF27CC">
      <w:pPr>
        <w:jc w:val="center"/>
        <w:rPr>
          <w:b/>
          <w:bCs/>
          <w:sz w:val="28"/>
        </w:rPr>
      </w:pPr>
    </w:p>
    <w:p w:rsidR="005670E0" w:rsidRPr="008A04A9" w:rsidRDefault="00EF27CC">
      <w:pPr>
        <w:jc w:val="center"/>
        <w:rPr>
          <w:b/>
          <w:bCs/>
          <w:sz w:val="28"/>
        </w:rPr>
      </w:pPr>
      <w:r w:rsidRPr="008A04A9">
        <w:rPr>
          <w:b/>
          <w:bCs/>
          <w:sz w:val="28"/>
        </w:rPr>
        <w:t>Инклинометрия</w:t>
      </w:r>
    </w:p>
    <w:p w:rsidR="005670E0" w:rsidRPr="008A04A9" w:rsidRDefault="005670E0">
      <w:pPr>
        <w:jc w:val="center"/>
      </w:pPr>
    </w:p>
    <w:p w:rsidR="005670E0" w:rsidRPr="008A04A9" w:rsidRDefault="005670E0">
      <w:pPr>
        <w:pStyle w:val="1"/>
        <w:rPr>
          <w:lang w:val="ru-RU"/>
        </w:rPr>
      </w:pPr>
      <w:bookmarkStart w:id="0" w:name="z1"/>
      <w:r w:rsidRPr="008A04A9">
        <w:rPr>
          <w:lang w:val="ru-RU"/>
        </w:rPr>
        <w:t>Замер кривизны</w:t>
      </w:r>
      <w:bookmarkEnd w:id="0"/>
    </w:p>
    <w:p w:rsidR="005670E0" w:rsidRPr="008A04A9" w:rsidRDefault="005670E0">
      <w:pPr>
        <w:jc w:val="center"/>
      </w:pPr>
    </w:p>
    <w:p w:rsidR="005670E0" w:rsidRPr="008A04A9" w:rsidRDefault="005670E0"/>
    <w:p w:rsidR="005670E0" w:rsidRPr="008A04A9" w:rsidRDefault="005670E0">
      <w:pPr>
        <w:rPr>
          <w:b/>
          <w:bCs/>
        </w:rPr>
      </w:pPr>
      <w:r>
        <w:t>Заказчик</w:t>
      </w:r>
      <w:r w:rsidRPr="008A04A9">
        <w:t xml:space="preserve">: </w:t>
      </w:r>
      <w:r w:rsidR="008A04A9">
        <w:t>Булгарнефть</w:t>
      </w:r>
    </w:p>
    <w:p w:rsidR="005670E0" w:rsidRPr="008A04A9" w:rsidRDefault="005670E0"/>
    <w:p w:rsidR="005670E0" w:rsidRPr="008A04A9" w:rsidRDefault="005670E0">
      <w:pPr>
        <w:rPr>
          <w:b/>
          <w:bCs/>
        </w:rPr>
      </w:pPr>
      <w:bookmarkStart w:id="1" w:name="skv"/>
      <w:r>
        <w:t>Скважина</w:t>
      </w:r>
      <w:r w:rsidRPr="008A04A9">
        <w:t xml:space="preserve"> </w:t>
      </w:r>
      <w:r>
        <w:rPr>
          <w:lang w:val="en-US"/>
        </w:rPr>
        <w:t>N</w:t>
      </w:r>
      <w:r w:rsidRPr="008A04A9">
        <w:t xml:space="preserve"> </w:t>
      </w:r>
      <w:r w:rsidR="00EF27CC" w:rsidRPr="008A04A9">
        <w:rPr>
          <w:b/>
          <w:bCs/>
        </w:rPr>
        <w:t>1240</w:t>
      </w:r>
      <w:r w:rsidRPr="008A04A9">
        <w:t xml:space="preserve"> </w:t>
      </w:r>
      <w:bookmarkStart w:id="2" w:name="well"/>
      <w:bookmarkEnd w:id="1"/>
      <w:r>
        <w:t>Площадь</w:t>
      </w:r>
      <w:r w:rsidRPr="008A04A9">
        <w:t xml:space="preserve"> </w:t>
      </w:r>
      <w:r w:rsidR="00EF27CC" w:rsidRPr="008A04A9">
        <w:rPr>
          <w:b/>
          <w:bCs/>
        </w:rPr>
        <w:t>Сотниковская</w:t>
      </w:r>
      <w:r w:rsidRPr="008A04A9">
        <w:t xml:space="preserve"> </w:t>
      </w:r>
      <w:bookmarkEnd w:id="2"/>
      <w:r>
        <w:t>Куст</w:t>
      </w:r>
      <w:r w:rsidRPr="008A04A9">
        <w:t xml:space="preserve"> - </w:t>
      </w:r>
      <w:r w:rsidR="00EF27CC" w:rsidRPr="008A04A9">
        <w:rPr>
          <w:b/>
          <w:bCs/>
        </w:rPr>
        <w:t>0</w:t>
      </w:r>
    </w:p>
    <w:p w:rsidR="005670E0" w:rsidRPr="008A04A9" w:rsidRDefault="005670E0"/>
    <w:p w:rsidR="005670E0" w:rsidRDefault="005670E0">
      <w:r>
        <w:t xml:space="preserve">Диаметр скважины: </w:t>
      </w:r>
      <w:smartTag w:uri="urn:schemas-microsoft-com:office:smarttags" w:element="metricconverter">
        <w:smartTagPr>
          <w:attr w:name="ProductID" w:val="0.216 м"/>
        </w:smartTagPr>
        <w:r w:rsidR="00EF27CC">
          <w:rPr>
            <w:b/>
            <w:bCs/>
          </w:rPr>
          <w:t>0.216</w:t>
        </w:r>
        <w:r>
          <w:t xml:space="preserve"> м</w:t>
        </w:r>
      </w:smartTag>
      <w:r>
        <w:t xml:space="preserve">. Глубина башмака кондуктора: </w:t>
      </w:r>
      <w:smartTag w:uri="urn:schemas-microsoft-com:office:smarttags" w:element="metricconverter">
        <w:smartTagPr>
          <w:attr w:name="ProductID" w:val="380.4 м"/>
        </w:smartTagPr>
        <w:r w:rsidR="00EF27CC">
          <w:rPr>
            <w:b/>
            <w:bCs/>
          </w:rPr>
          <w:t>380.4</w:t>
        </w:r>
        <w:r>
          <w:t xml:space="preserve"> м</w:t>
        </w:r>
      </w:smartTag>
      <w:r>
        <w:t>.</w:t>
      </w:r>
    </w:p>
    <w:p w:rsidR="005670E0" w:rsidRDefault="005670E0"/>
    <w:p w:rsidR="005670E0" w:rsidRPr="008A04A9" w:rsidRDefault="005670E0">
      <w:r>
        <w:t xml:space="preserve">Угол склонения: </w:t>
      </w:r>
      <w:r w:rsidR="00EF27CC">
        <w:rPr>
          <w:b/>
          <w:bCs/>
        </w:rPr>
        <w:t>11.30 град'мин</w:t>
      </w:r>
      <w:r>
        <w:t xml:space="preserve">. Альтитуда: </w:t>
      </w:r>
      <w:smartTag w:uri="urn:schemas-microsoft-com:office:smarttags" w:element="metricconverter">
        <w:smartTagPr>
          <w:attr w:name="ProductID" w:val="181.96 м"/>
        </w:smartTagPr>
        <w:r w:rsidR="00EF27CC">
          <w:rPr>
            <w:b/>
            <w:bCs/>
          </w:rPr>
          <w:t>181.96</w:t>
        </w:r>
        <w:r>
          <w:t xml:space="preserve"> м</w:t>
        </w:r>
      </w:smartTag>
      <w:r>
        <w:t xml:space="preserve">. Забой: </w:t>
      </w:r>
      <w:smartTag w:uri="urn:schemas-microsoft-com:office:smarttags" w:element="metricconverter">
        <w:smartTagPr>
          <w:attr w:name="ProductID" w:val="1840.0 м"/>
        </w:smartTagPr>
        <w:r w:rsidR="00EF27CC">
          <w:rPr>
            <w:b/>
            <w:bCs/>
          </w:rPr>
          <w:t>1840.0</w:t>
        </w:r>
        <w:r>
          <w:t xml:space="preserve"> м</w:t>
        </w:r>
      </w:smartTag>
      <w:r>
        <w:t>.</w:t>
      </w:r>
    </w:p>
    <w:p w:rsidR="005670E0" w:rsidRPr="008A04A9" w:rsidRDefault="005670E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700"/>
        <w:gridCol w:w="3060"/>
        <w:gridCol w:w="2340"/>
        <w:gridCol w:w="1080"/>
        <w:gridCol w:w="887"/>
        <w:gridCol w:w="786"/>
        <w:gridCol w:w="2925"/>
      </w:tblGrid>
      <w:tr w:rsidR="005670E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08" w:type="dxa"/>
            <w:vMerge w:val="restart"/>
            <w:vAlign w:val="center"/>
          </w:tcPr>
          <w:p w:rsidR="005670E0" w:rsidRDefault="0056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</w:p>
        </w:tc>
        <w:tc>
          <w:tcPr>
            <w:tcW w:w="2700" w:type="dxa"/>
            <w:vMerge w:val="restart"/>
            <w:vAlign w:val="center"/>
          </w:tcPr>
          <w:p w:rsidR="005670E0" w:rsidRDefault="005670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Интервал, количество точек и дата исследования</w:t>
            </w:r>
          </w:p>
        </w:tc>
        <w:tc>
          <w:tcPr>
            <w:tcW w:w="3060" w:type="dxa"/>
            <w:vMerge w:val="restart"/>
            <w:vAlign w:val="center"/>
          </w:tcPr>
          <w:p w:rsidR="005670E0" w:rsidRDefault="005670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Тип, номер прибора и дата поверки</w:t>
            </w:r>
          </w:p>
        </w:tc>
        <w:tc>
          <w:tcPr>
            <w:tcW w:w="5093" w:type="dxa"/>
            <w:gridSpan w:val="4"/>
            <w:vAlign w:val="center"/>
          </w:tcPr>
          <w:p w:rsidR="005670E0" w:rsidRDefault="005670E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Характеристика ствола замера</w:t>
            </w:r>
          </w:p>
        </w:tc>
        <w:tc>
          <w:tcPr>
            <w:tcW w:w="2925" w:type="dxa"/>
            <w:vMerge w:val="restart"/>
            <w:vAlign w:val="center"/>
          </w:tcPr>
          <w:p w:rsidR="005670E0" w:rsidRDefault="005670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начальника партии и представителя заказчика</w:t>
            </w:r>
          </w:p>
        </w:tc>
      </w:tr>
      <w:tr w:rsidR="005670E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008" w:type="dxa"/>
            <w:vMerge/>
            <w:vAlign w:val="center"/>
          </w:tcPr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  <w:vMerge/>
            <w:vAlign w:val="center"/>
          </w:tcPr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  <w:vMerge/>
            <w:vAlign w:val="center"/>
          </w:tcPr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vAlign w:val="center"/>
          </w:tcPr>
          <w:p w:rsidR="005670E0" w:rsidRDefault="005670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Ствол</w:t>
            </w:r>
          </w:p>
        </w:tc>
        <w:tc>
          <w:tcPr>
            <w:tcW w:w="1080" w:type="dxa"/>
            <w:vAlign w:val="center"/>
          </w:tcPr>
          <w:p w:rsidR="005670E0" w:rsidRDefault="005670E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ЛБТ</w:t>
            </w:r>
          </w:p>
        </w:tc>
        <w:tc>
          <w:tcPr>
            <w:tcW w:w="887" w:type="dxa"/>
            <w:vAlign w:val="center"/>
          </w:tcPr>
          <w:p w:rsidR="005670E0" w:rsidRDefault="005670E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ТБПВ</w:t>
            </w:r>
          </w:p>
        </w:tc>
        <w:tc>
          <w:tcPr>
            <w:tcW w:w="786" w:type="dxa"/>
            <w:vAlign w:val="center"/>
          </w:tcPr>
          <w:p w:rsidR="005670E0" w:rsidRDefault="005670E0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УБТ</w:t>
            </w:r>
          </w:p>
        </w:tc>
        <w:tc>
          <w:tcPr>
            <w:tcW w:w="2925" w:type="dxa"/>
            <w:vMerge/>
            <w:vAlign w:val="center"/>
          </w:tcPr>
          <w:p w:rsidR="005670E0" w:rsidRDefault="005670E0">
            <w:pPr>
              <w:jc w:val="center"/>
              <w:rPr>
                <w:b/>
                <w:bCs/>
              </w:rPr>
            </w:pPr>
          </w:p>
        </w:tc>
      </w:tr>
      <w:tr w:rsidR="005670E0">
        <w:tblPrEx>
          <w:tblCellMar>
            <w:top w:w="0" w:type="dxa"/>
            <w:bottom w:w="0" w:type="dxa"/>
          </w:tblCellMar>
        </w:tblPrEx>
        <w:tc>
          <w:tcPr>
            <w:tcW w:w="1008" w:type="dxa"/>
          </w:tcPr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2700" w:type="dxa"/>
          </w:tcPr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220.0-375.0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17    17.08.2008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330.0-810.0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41    19.08.2008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810.0-1024.0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23    21.08.2008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950.0-1280.0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33    26.08.2008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10.0-266.0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26    16.08.2008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10.0-1840.0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184    04.09.2008</w:t>
            </w: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3060" w:type="dxa"/>
          </w:tcPr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ИММН-60 N 363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-//-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ИОН-1 N 209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-//-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ИММН-60 N 164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-//-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ИОН-1 N 609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-//-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ИММН-60 N 164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-//-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ИОН-1 N 906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-//-</w:t>
            </w: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</w:tcPr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откр. ствол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откр. ствол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откр. ствол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откр. ствол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откр. ствол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откр. ствол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1080" w:type="dxa"/>
          </w:tcPr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887" w:type="dxa"/>
          </w:tcPr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786" w:type="dxa"/>
          </w:tcPr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2925" w:type="dxa"/>
          </w:tcPr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Лапин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Татьянин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Цитцер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Костин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ЛенГИС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Гуркин</w:t>
            </w:r>
          </w:p>
          <w:p w:rsidR="00EF27CC" w:rsidRDefault="00EF27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</w:tr>
    </w:tbl>
    <w:p w:rsidR="005670E0" w:rsidRDefault="005670E0"/>
    <w:p w:rsidR="005670E0" w:rsidRDefault="005670E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2"/>
        <w:gridCol w:w="1288"/>
        <w:gridCol w:w="1288"/>
        <w:gridCol w:w="1476"/>
        <w:gridCol w:w="1160"/>
        <w:gridCol w:w="1241"/>
        <w:gridCol w:w="1429"/>
        <w:gridCol w:w="1397"/>
        <w:gridCol w:w="1100"/>
        <w:gridCol w:w="1187"/>
        <w:gridCol w:w="1948"/>
      </w:tblGrid>
      <w:tr w:rsidR="005670E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10" w:type="dxa"/>
            <w:vAlign w:val="center"/>
          </w:tcPr>
          <w:p w:rsidR="005670E0" w:rsidRDefault="005670E0">
            <w:pPr>
              <w:jc w:val="center"/>
            </w:pPr>
            <w:r>
              <w:rPr>
                <w:b/>
                <w:bCs/>
              </w:rPr>
              <w:t>Глубина, м</w:t>
            </w:r>
          </w:p>
        </w:tc>
        <w:tc>
          <w:tcPr>
            <w:tcW w:w="1331" w:type="dxa"/>
            <w:vAlign w:val="center"/>
          </w:tcPr>
          <w:p w:rsidR="005670E0" w:rsidRDefault="005670E0">
            <w:pPr>
              <w:jc w:val="center"/>
            </w:pPr>
            <w:r>
              <w:rPr>
                <w:b/>
                <w:bCs/>
              </w:rPr>
              <w:t xml:space="preserve">Угол, </w:t>
            </w:r>
            <w:r w:rsidR="00EF27CC">
              <w:rPr>
                <w:b/>
                <w:bCs/>
              </w:rPr>
              <w:t>град'мин</w:t>
            </w:r>
          </w:p>
        </w:tc>
        <w:tc>
          <w:tcPr>
            <w:tcW w:w="1331" w:type="dxa"/>
            <w:vAlign w:val="center"/>
          </w:tcPr>
          <w:p w:rsidR="005670E0" w:rsidRDefault="005670E0">
            <w:pPr>
              <w:jc w:val="center"/>
            </w:pPr>
            <w:r>
              <w:rPr>
                <w:b/>
                <w:bCs/>
              </w:rPr>
              <w:t xml:space="preserve">Азимут, </w:t>
            </w:r>
            <w:r w:rsidR="00EF27CC">
              <w:rPr>
                <w:b/>
                <w:bCs/>
              </w:rPr>
              <w:t>град'мин</w:t>
            </w:r>
          </w:p>
        </w:tc>
        <w:tc>
          <w:tcPr>
            <w:tcW w:w="1476" w:type="dxa"/>
            <w:vAlign w:val="center"/>
          </w:tcPr>
          <w:p w:rsidR="005670E0" w:rsidRDefault="005670E0">
            <w:pPr>
              <w:jc w:val="center"/>
            </w:pPr>
            <w:r>
              <w:rPr>
                <w:b/>
                <w:bCs/>
              </w:rPr>
              <w:t>Удлинение, м</w:t>
            </w:r>
          </w:p>
        </w:tc>
        <w:tc>
          <w:tcPr>
            <w:tcW w:w="827" w:type="dxa"/>
          </w:tcPr>
          <w:p w:rsidR="005670E0" w:rsidRDefault="005670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Абс. отметка, м</w:t>
            </w:r>
          </w:p>
        </w:tc>
        <w:tc>
          <w:tcPr>
            <w:tcW w:w="1286" w:type="dxa"/>
            <w:vAlign w:val="center"/>
          </w:tcPr>
          <w:p w:rsidR="005670E0" w:rsidRDefault="005670E0">
            <w:pPr>
              <w:jc w:val="center"/>
            </w:pPr>
            <w:r>
              <w:rPr>
                <w:b/>
                <w:bCs/>
              </w:rPr>
              <w:t>Верт. глубина, м</w:t>
            </w:r>
          </w:p>
        </w:tc>
        <w:tc>
          <w:tcPr>
            <w:tcW w:w="1438" w:type="dxa"/>
            <w:vAlign w:val="center"/>
          </w:tcPr>
          <w:p w:rsidR="005670E0" w:rsidRDefault="005670E0">
            <w:pPr>
              <w:jc w:val="center"/>
            </w:pPr>
            <w:r>
              <w:rPr>
                <w:b/>
                <w:bCs/>
              </w:rPr>
              <w:t>Смещение, м</w:t>
            </w:r>
          </w:p>
        </w:tc>
        <w:tc>
          <w:tcPr>
            <w:tcW w:w="1412" w:type="dxa"/>
            <w:vAlign w:val="center"/>
          </w:tcPr>
          <w:p w:rsidR="005670E0" w:rsidRDefault="005670E0">
            <w:pPr>
              <w:jc w:val="center"/>
            </w:pPr>
            <w:r>
              <w:rPr>
                <w:b/>
                <w:bCs/>
              </w:rPr>
              <w:t xml:space="preserve">Дир. угол смещения, </w:t>
            </w:r>
            <w:r w:rsidR="00EF27CC">
              <w:rPr>
                <w:b/>
                <w:bCs/>
              </w:rPr>
              <w:t>град'мин</w:t>
            </w:r>
          </w:p>
        </w:tc>
        <w:tc>
          <w:tcPr>
            <w:tcW w:w="1186" w:type="dxa"/>
            <w:vAlign w:val="center"/>
          </w:tcPr>
          <w:p w:rsidR="005670E0" w:rsidRDefault="005670E0">
            <w:pPr>
              <w:jc w:val="center"/>
            </w:pPr>
            <w:r>
              <w:rPr>
                <w:b/>
                <w:bCs/>
              </w:rPr>
              <w:t>+север –юг, м</w:t>
            </w:r>
          </w:p>
        </w:tc>
        <w:tc>
          <w:tcPr>
            <w:tcW w:w="1241" w:type="dxa"/>
            <w:vAlign w:val="center"/>
          </w:tcPr>
          <w:p w:rsidR="005670E0" w:rsidRDefault="005670E0">
            <w:pPr>
              <w:jc w:val="center"/>
            </w:pPr>
            <w:r>
              <w:rPr>
                <w:b/>
                <w:bCs/>
              </w:rPr>
              <w:t>+восток -запад, м</w:t>
            </w:r>
          </w:p>
        </w:tc>
        <w:tc>
          <w:tcPr>
            <w:tcW w:w="1948" w:type="dxa"/>
            <w:vAlign w:val="center"/>
          </w:tcPr>
          <w:p w:rsidR="005670E0" w:rsidRDefault="005670E0">
            <w:pPr>
              <w:jc w:val="center"/>
            </w:pPr>
            <w:r>
              <w:rPr>
                <w:b/>
                <w:bCs/>
              </w:rPr>
              <w:t xml:space="preserve">Интенсивность, </w:t>
            </w:r>
            <w:r w:rsidR="00EF27CC">
              <w:rPr>
                <w:b/>
                <w:bCs/>
              </w:rPr>
              <w:t>град'мин</w:t>
            </w:r>
            <w:r>
              <w:rPr>
                <w:b/>
                <w:bCs/>
              </w:rPr>
              <w:t>/10 м</w:t>
            </w:r>
          </w:p>
        </w:tc>
      </w:tr>
      <w:tr w:rsidR="005670E0">
        <w:tblPrEx>
          <w:tblCellMar>
            <w:top w:w="0" w:type="dxa"/>
            <w:bottom w:w="0" w:type="dxa"/>
          </w:tblCellMar>
        </w:tblPrEx>
        <w:tc>
          <w:tcPr>
            <w:tcW w:w="1310" w:type="dxa"/>
          </w:tcPr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375.0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1024.0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1750.0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1760.0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1780.0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1800.0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1810.0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1840.0</w:t>
            </w: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1331" w:type="dxa"/>
          </w:tcPr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8.27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10.57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9.54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9.32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9.19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8.32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7.58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7.59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6.57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6.54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7.35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7.33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6.58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6.54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1.58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1.23</w:t>
            </w: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1331" w:type="dxa"/>
          </w:tcPr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323.53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323.53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319.47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318.57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330.26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335.14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12.41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349.56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324.59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317.59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307.36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303.19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303.38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305.14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314.09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318.44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326.23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334.50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344.02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352.49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11.32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7.31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359.49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356.31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359.39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356.08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358.55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1.32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1.31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359.15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358.21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357.48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356.33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356.25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355.52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354.48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356.50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358.21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358.37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1.41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6.27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36.22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107.00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133.04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140.59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128.03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151.27</w:t>
            </w: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1476" w:type="dxa"/>
          </w:tcPr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0.41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0.61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0.82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0.93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1.71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1.91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2.32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2.50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3.63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3.76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3.89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4.82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4.95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5.62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5.72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5.82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6.19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6.27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6.35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6.62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6.69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6.76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6.84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6.91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7.21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7.77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7.85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7.93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8.35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8.61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8.70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8.78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8.86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8.94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9.58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9.60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9.64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9.71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9.78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9.84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9.90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9.96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10.50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10.61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10.66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10.71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10.76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10.80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10.85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10.90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10.94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11.33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11.60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11.62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11.64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11.66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11.68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11.70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11.72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11.73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11.74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11.76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11.77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11.79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11.81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11.83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11.85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11.86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11.88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11.99</w:t>
            </w: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827" w:type="dxa"/>
          </w:tcPr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181.96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171.96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161.96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151.96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141.96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131.96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121.96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111.96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101.97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91.98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82.01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62.11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52.18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42.28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12.57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-7.22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-17.11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-27.00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-36.86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-46.70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-56.52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-66.33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-76.13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-85.92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-95.72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-105.54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-115.35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-125.17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-135.00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-144.84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-154.69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-164.55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-174.41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-184.28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-189.22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-194.15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-204.02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-213.88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-223.75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-233.62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-243.48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-253.35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-263.22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-273.09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-282.97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-292.85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-302.73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-312.63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-322.52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-332.42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-342.32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-352.22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-362.13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-372.03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-381.94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-391.85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-401.77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-411.69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-421.62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-431.55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-441.48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-451.42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-461.35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-471.28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-481.20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-491.13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-501.05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-510.98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-520.90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-530.83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-540.75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-550.67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-560.59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-570.51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-580.43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-590.35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-600.27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-610.19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-620.11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-630.03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-639.95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-649.87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-659.78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-669.69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-679.60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-689.51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-699.43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-709.34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-719.26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-729.18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-739.10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-749.03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-758.95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-768.88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-778.81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-788.74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-798.67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-808.60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-818.53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-828.46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-832.44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-838.40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-848.33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-858.26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-868.20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-878.14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-888.08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-898.03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-907.98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-917.93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-927.88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-937.83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-947.79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-957.75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-967.70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-977.65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-987.60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-997.54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-1007.48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-1017.43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-1027.38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-1037.33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-1047.28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-1057.24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-1067.19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-1077.14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-1087.10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-1097.05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-1107.01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-1116.96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-1126.91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-1136.86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-1146.82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-1156.78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-1166.74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-1176.71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-1186.67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-1196.65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-1206.62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-1216.59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-1226.56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-1236.53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-1246.51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-1256.49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-1266.46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-1276.44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-1286.42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-1296.40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-1306.38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-1316.36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-1326.34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-1336.32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-1346.31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-1356.30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-1366.28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-1376.27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-1386.25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-1396.23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-1406.21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-1416.19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-1426.18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-1436.16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-1446.14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-1456.13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-1466.11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-1476.10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-1486.09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-1496.08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-1506.07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-1516.06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-1526.06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-1536.05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-1546.05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-1556.05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-1566.05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-1576.05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-1586.05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-1596.05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-1606.05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-1616.05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-1626.05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-1636.05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-1646.05</w:t>
            </w:r>
          </w:p>
          <w:p w:rsidR="005670E0" w:rsidRDefault="0056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86" w:type="dxa"/>
          </w:tcPr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79.99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89.98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99.95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109.91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119.85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129.78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139.68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149.59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159.49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169.39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189.18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199.07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208.96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218.82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228.66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238.48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248.29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258.09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267.88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277.68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287.50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297.31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307.13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316.96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326.80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336.65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346.51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356.37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366.24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371.18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376.11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385.98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395.84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405.71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415.58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425.44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435.31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445.18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455.05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464.93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474.81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484.69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494.59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504.48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514.38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524.28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534.18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544.09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553.99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563.90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573.81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583.73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593.65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603.58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613.51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623.44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633.38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643.31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653.24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663.16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673.09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683.01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692.94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702.86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712.79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722.71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732.63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742.55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752.47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762.39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772.31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782.23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792.15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802.07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811.99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821.91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831.83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841.74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851.65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861.56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871.47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881.39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891.30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901.22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911.14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921.06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930.99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940.91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950.84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960.77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970.70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980.63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990.56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1010.42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1014.40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1020.36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1030.29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1040.22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1050.16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1060.10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1070.04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1079.99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1089.94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1099.89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1109.84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1119.79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1129.75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1139.71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1149.66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1159.61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1169.56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1179.50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1189.44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1199.39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1209.34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1219.29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1229.24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1239.20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1249.15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1259.10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1269.06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1279.01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1288.97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1298.92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1308.87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1318.82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1328.78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1338.74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1348.70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1358.67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1368.63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1378.61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1388.58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1398.55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1408.52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1418.49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1428.47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1438.45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1448.42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1458.40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1468.38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1478.36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1488.34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1498.32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1508.30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1518.28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1528.27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1538.26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1548.24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1558.23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1568.21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1578.19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1588.17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1598.15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1608.14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1618.12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1628.10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1638.09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1648.07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1658.06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1668.05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1678.04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1688.03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1698.02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1708.02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1718.01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1728.01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1738.01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1748.01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1758.01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1768.01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1778.01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1788.01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1798.01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1808.01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1818.01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1828.01</w:t>
            </w: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1438" w:type="dxa"/>
          </w:tcPr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41.9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42.6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45.0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46.5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49.7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52.8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57.5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62.0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63.5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64.9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66.3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67.7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69.0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71.8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73.1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74.4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75.6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78.0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79.1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81.5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82.7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83.9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85.1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86.3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88.8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91.2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92.5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93.8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95.0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96.3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97.6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98.8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101.3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102.6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103.8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105.1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106.4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107.8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109.1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110.4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111.7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113.0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114.3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115.6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116.8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118.1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119.2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120.4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121.6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122.8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124.0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125.2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126.3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127.5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128.0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128.7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129.8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131.0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132.1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133.2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134.3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135.3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136.3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137.3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138.3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139.2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140.2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141.1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143.0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144.1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145.1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146.2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147.3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148.3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149.2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150.2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151.1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152.1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153.1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154.1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155.0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155.9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156.9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157.9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158.9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159.8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160.7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161.6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162.4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163.2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163.9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164.7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165.5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166.2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166.9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167.6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168.3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169.0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169.6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170.3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171.0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171.6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173.4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173.9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174.4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174.9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175.4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176.0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176.6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177.2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177.9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178.5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180.1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180.7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181.2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181.7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182.2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182.6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182.9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183.2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183.4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183.5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183.7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183.8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183.8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183.9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183.9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184.0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183.9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183.8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183.8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183.6</w:t>
            </w: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1412" w:type="dxa"/>
          </w:tcPr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335.23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335.23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333.56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332.28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333.40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336.09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341.04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345.58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340.30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334.21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328.53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325.05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322.52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322.07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322.23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323.14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324.40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326.42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329.15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332.10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335.25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338.52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342.10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345.12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348.00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350.30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352.49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354.56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356.46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358.22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359.45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3.57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10.57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11.19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11.27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11.32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11.33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11.35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11.49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12.26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12.27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12.29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12.30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12.31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12.33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12.33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12.34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12.35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12.37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12.38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12.40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12.41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12.45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12.47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12.48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12.50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12.52</w:t>
            </w: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1186" w:type="dxa"/>
          </w:tcPr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41.7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42.4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43.2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44.6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46.1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47.6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49.1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52.2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53.7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55.2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56.7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58.2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61.0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62.4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63.7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65.1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66.4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67.8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69.1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71.7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73.0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74.2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75.4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76.5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77.7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78.8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79.9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81.1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82.3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83.5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84.6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85.8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87.0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88.2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89.4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90.7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91.9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93.2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94.4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95.6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96.8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98.1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99.3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101.7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103.0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104.2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105.5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106.8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108.1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109.4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110.7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111.9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113.2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114.4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115.6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116.7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117.9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119.0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120.2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121.3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122.5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123.6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124.8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125.2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125.9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127.0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128.2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129.3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130.4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131.4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132.4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133.4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134.4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135.4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136.3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137.2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138.1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139.0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141.1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142.1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143.2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144.2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145.2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146.1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147.0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147.9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148.9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149.9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150.8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151.7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152.6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153.6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154.5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155.4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156.3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157.2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158.0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158.8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159.6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160.3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161.1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161.8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162.5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163.2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163.9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164.5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165.2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165.8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166.5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167.1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167.7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168.3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168.9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169.4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170.4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170.9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171.4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172.5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173.1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173.7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174.3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174.8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175.3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175.9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176.4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176.8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177.3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177.8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178.2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178.5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178.8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179.0</w:t>
            </w: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1241" w:type="dxa"/>
          </w:tcPr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-6.2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-5.2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-4.6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-3.2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-2.4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-1.6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-0.1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21.9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24.2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24.5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24.8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34.8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35.9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36.1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36.2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36.4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36.5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36.7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36.8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37.7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39.9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40.9</w:t>
            </w: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  <w:tc>
          <w:tcPr>
            <w:tcW w:w="1948" w:type="dxa"/>
          </w:tcPr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1.41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0.43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0.53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0.46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0.09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0.03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0.36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0.02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0.14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0.17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0.12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0.28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0.11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0.10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  <w:p w:rsidR="00EF27CC" w:rsidRDefault="00EF27C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0.16</w:t>
            </w:r>
          </w:p>
          <w:p w:rsidR="005670E0" w:rsidRDefault="005670E0">
            <w:pPr>
              <w:jc w:val="center"/>
              <w:rPr>
                <w:b/>
                <w:bCs/>
              </w:rPr>
            </w:pPr>
          </w:p>
        </w:tc>
      </w:tr>
    </w:tbl>
    <w:p w:rsidR="005670E0" w:rsidRDefault="005670E0">
      <w:pPr>
        <w:rPr>
          <w:lang w:val="en-US"/>
        </w:rPr>
      </w:pPr>
    </w:p>
    <w:p w:rsidR="005670E0" w:rsidRDefault="005670E0">
      <w:r>
        <w:t xml:space="preserve">В интервале печати: </w:t>
      </w:r>
      <w:smartTag w:uri="urn:schemas-microsoft-com:office:smarttags" w:element="metricconverter">
        <w:smartTagPr>
          <w:attr w:name="ProductID" w:val="0.0 м"/>
        </w:smartTagPr>
        <w:r w:rsidR="00EF27CC">
          <w:rPr>
            <w:b/>
            <w:bCs/>
          </w:rPr>
          <w:t>0.0</w:t>
        </w:r>
        <w:r>
          <w:t xml:space="preserve"> м</w:t>
        </w:r>
      </w:smartTag>
      <w:r>
        <w:t xml:space="preserve"> - </w:t>
      </w:r>
      <w:smartTag w:uri="urn:schemas-microsoft-com:office:smarttags" w:element="metricconverter">
        <w:smartTagPr>
          <w:attr w:name="ProductID" w:val="1840.0 м"/>
        </w:smartTagPr>
        <w:r w:rsidR="00EF27CC">
          <w:rPr>
            <w:b/>
            <w:bCs/>
          </w:rPr>
          <w:t>1840.0</w:t>
        </w:r>
        <w:r>
          <w:t xml:space="preserve"> м</w:t>
        </w:r>
      </w:smartTag>
    </w:p>
    <w:p w:rsidR="005670E0" w:rsidRDefault="005670E0">
      <w:r>
        <w:t xml:space="preserve">На глубине - </w:t>
      </w:r>
      <w:smartTag w:uri="urn:schemas-microsoft-com:office:smarttags" w:element="metricconverter">
        <w:smartTagPr>
          <w:attr w:name="ProductID" w:val="270.0 м"/>
        </w:smartTagPr>
        <w:r w:rsidR="00EF27CC">
          <w:rPr>
            <w:b/>
            <w:bCs/>
          </w:rPr>
          <w:t>270.0</w:t>
        </w:r>
        <w:r>
          <w:t xml:space="preserve"> м</w:t>
        </w:r>
      </w:smartTag>
      <w:r>
        <w:t xml:space="preserve"> максим</w:t>
      </w:r>
      <w:r>
        <w:rPr>
          <w:lang w:val="en-US"/>
        </w:rPr>
        <w:t>a</w:t>
      </w:r>
      <w:r>
        <w:t xml:space="preserve">льный зенитный угол - </w:t>
      </w:r>
      <w:r w:rsidR="00EF27CC">
        <w:rPr>
          <w:b/>
          <w:bCs/>
        </w:rPr>
        <w:t>11.44 град'мин</w:t>
      </w:r>
      <w:r>
        <w:t>.</w:t>
      </w:r>
    </w:p>
    <w:p w:rsidR="005670E0" w:rsidRDefault="005670E0">
      <w:pPr>
        <w:rPr>
          <w:b/>
          <w:bCs/>
        </w:rPr>
      </w:pPr>
      <w:r>
        <w:t xml:space="preserve">На глубине - </w:t>
      </w:r>
      <w:smartTag w:uri="urn:schemas-microsoft-com:office:smarttags" w:element="metricconverter">
        <w:smartTagPr>
          <w:attr w:name="ProductID" w:val="80.0 м"/>
        </w:smartTagPr>
        <w:r w:rsidR="00EF27CC">
          <w:rPr>
            <w:b/>
            <w:bCs/>
          </w:rPr>
          <w:t>80.0</w:t>
        </w:r>
        <w:r>
          <w:t xml:space="preserve"> м</w:t>
        </w:r>
      </w:smartTag>
      <w:r>
        <w:t xml:space="preserve"> максим</w:t>
      </w:r>
      <w:r>
        <w:rPr>
          <w:lang w:val="en-US"/>
        </w:rPr>
        <w:t>a</w:t>
      </w:r>
      <w:r>
        <w:t xml:space="preserve">льная интенсивность кривизны - </w:t>
      </w:r>
      <w:r w:rsidR="00EF27CC">
        <w:rPr>
          <w:b/>
          <w:bCs/>
        </w:rPr>
        <w:t>1.41 град'мин</w:t>
      </w:r>
      <w:r>
        <w:rPr>
          <w:b/>
          <w:bCs/>
        </w:rPr>
        <w:t>/10 м.</w:t>
      </w:r>
    </w:p>
    <w:sectPr w:rsidR="005670E0">
      <w:headerReference w:type="default" r:id="rId6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634" w:rsidRDefault="003D5634">
      <w:r>
        <w:separator/>
      </w:r>
    </w:p>
  </w:endnote>
  <w:endnote w:type="continuationSeparator" w:id="0">
    <w:p w:rsidR="003D5634" w:rsidRDefault="003D5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634" w:rsidRDefault="003D5634">
      <w:r>
        <w:separator/>
      </w:r>
    </w:p>
  </w:footnote>
  <w:footnote w:type="continuationSeparator" w:id="0">
    <w:p w:rsidR="003D5634" w:rsidRDefault="003D5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9DA" w:rsidRDefault="000979DA">
    <w:pPr>
      <w:pStyle w:val="a3"/>
    </w:pPr>
    <w:r>
      <w:rPr>
        <w:lang w:val="en-US"/>
      </w:rPr>
      <w:fldChar w:fldCharType="begin"/>
    </w:r>
    <w:r>
      <w:instrText xml:space="preserve"> </w:instrText>
    </w:r>
    <w:r>
      <w:rPr>
        <w:lang w:val="en-US"/>
      </w:rPr>
      <w:instrText>REF</w:instrText>
    </w:r>
    <w:r>
      <w:instrText xml:space="preserve"> </w:instrText>
    </w:r>
    <w:r>
      <w:rPr>
        <w:lang w:val="en-US"/>
      </w:rPr>
      <w:instrText>z</w:instrText>
    </w:r>
    <w:r>
      <w:instrText>1 \</w:instrText>
    </w:r>
    <w:r>
      <w:rPr>
        <w:lang w:val="en-US"/>
      </w:rPr>
      <w:instrText>h</w:instrText>
    </w:r>
    <w:r>
      <w:instrText xml:space="preserve"> </w:instrText>
    </w:r>
    <w:r>
      <w:rPr>
        <w:lang w:val="en-US"/>
      </w:rPr>
    </w:r>
    <w:r>
      <w:rPr>
        <w:lang w:val="en-US"/>
      </w:rPr>
      <w:fldChar w:fldCharType="separate"/>
    </w:r>
    <w:r w:rsidR="00EF27CC">
      <w:t>Замер кривизны</w:t>
    </w:r>
    <w:r>
      <w:rPr>
        <w:lang w:val="en-US"/>
      </w:rPr>
      <w:fldChar w:fldCharType="end"/>
    </w:r>
    <w:r>
      <w:t xml:space="preserve">.                 </w:t>
    </w:r>
    <w:r>
      <w:fldChar w:fldCharType="begin"/>
    </w:r>
    <w:r>
      <w:instrText xml:space="preserve"> REF skv \h </w:instrText>
    </w:r>
    <w:r>
      <w:fldChar w:fldCharType="separate"/>
    </w:r>
    <w:r w:rsidR="00EF27CC">
      <w:t>Скважина</w:t>
    </w:r>
    <w:r w:rsidR="00EF27CC">
      <w:rPr>
        <w:lang w:val="en-US"/>
      </w:rPr>
      <w:t xml:space="preserve"> N </w:t>
    </w:r>
    <w:r w:rsidR="00EF27CC">
      <w:rPr>
        <w:b/>
        <w:bCs/>
        <w:lang w:val="en-US"/>
      </w:rPr>
      <w:t>%SKV%</w:t>
    </w:r>
    <w:r w:rsidR="00EF27CC">
      <w:rPr>
        <w:lang w:val="en-US"/>
      </w:rPr>
      <w:t xml:space="preserve"> </w:t>
    </w:r>
    <w:r>
      <w:fldChar w:fldCharType="end"/>
    </w:r>
    <w:r>
      <w:t xml:space="preserve"> </w:t>
    </w:r>
    <w:r>
      <w:fldChar w:fldCharType="begin"/>
    </w:r>
    <w:r>
      <w:instrText xml:space="preserve"> REF well \h </w:instrText>
    </w:r>
    <w:r>
      <w:fldChar w:fldCharType="separate"/>
    </w:r>
    <w:r w:rsidR="00EF27CC">
      <w:t>Площадь</w:t>
    </w:r>
    <w:r w:rsidR="00EF27CC">
      <w:rPr>
        <w:lang w:val="en-US"/>
      </w:rPr>
      <w:t xml:space="preserve"> </w:t>
    </w:r>
    <w:r w:rsidR="00EF27CC">
      <w:rPr>
        <w:b/>
        <w:bCs/>
        <w:lang w:val="en-US"/>
      </w:rPr>
      <w:t>%FIELD%</w:t>
    </w:r>
    <w:r w:rsidR="00EF27CC">
      <w:rPr>
        <w:lang w:val="en-US"/>
      </w:rPr>
      <w:t xml:space="preserve"> </w:t>
    </w:r>
    <w:r>
      <w:fldChar w:fldCharType="end"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04A9"/>
    <w:rsid w:val="00005119"/>
    <w:rsid w:val="00007235"/>
    <w:rsid w:val="00007A0A"/>
    <w:rsid w:val="00015B6E"/>
    <w:rsid w:val="000202D6"/>
    <w:rsid w:val="00021A48"/>
    <w:rsid w:val="00023AFF"/>
    <w:rsid w:val="00027F63"/>
    <w:rsid w:val="00032278"/>
    <w:rsid w:val="00032613"/>
    <w:rsid w:val="00032991"/>
    <w:rsid w:val="000336A3"/>
    <w:rsid w:val="00034FC7"/>
    <w:rsid w:val="0003555C"/>
    <w:rsid w:val="0003709C"/>
    <w:rsid w:val="00037B2E"/>
    <w:rsid w:val="00040E9D"/>
    <w:rsid w:val="00042D5F"/>
    <w:rsid w:val="000514FA"/>
    <w:rsid w:val="00053302"/>
    <w:rsid w:val="00054FD2"/>
    <w:rsid w:val="00056405"/>
    <w:rsid w:val="00060B56"/>
    <w:rsid w:val="0006160E"/>
    <w:rsid w:val="0006368D"/>
    <w:rsid w:val="0006616C"/>
    <w:rsid w:val="00066FF6"/>
    <w:rsid w:val="000739DB"/>
    <w:rsid w:val="00076362"/>
    <w:rsid w:val="00077C14"/>
    <w:rsid w:val="00080429"/>
    <w:rsid w:val="00083FA6"/>
    <w:rsid w:val="00084ECD"/>
    <w:rsid w:val="000943F8"/>
    <w:rsid w:val="00095BAC"/>
    <w:rsid w:val="0009647D"/>
    <w:rsid w:val="000968AC"/>
    <w:rsid w:val="000979DA"/>
    <w:rsid w:val="000A2418"/>
    <w:rsid w:val="000A31D4"/>
    <w:rsid w:val="000B1EEB"/>
    <w:rsid w:val="000B21C2"/>
    <w:rsid w:val="000B3A01"/>
    <w:rsid w:val="000B4F34"/>
    <w:rsid w:val="000B65D4"/>
    <w:rsid w:val="000B6A30"/>
    <w:rsid w:val="000C24FC"/>
    <w:rsid w:val="000C6C42"/>
    <w:rsid w:val="000D3511"/>
    <w:rsid w:val="000E2380"/>
    <w:rsid w:val="000E383A"/>
    <w:rsid w:val="000F098F"/>
    <w:rsid w:val="000F1D5D"/>
    <w:rsid w:val="000F5C36"/>
    <w:rsid w:val="000F5CBE"/>
    <w:rsid w:val="000F662A"/>
    <w:rsid w:val="001015D6"/>
    <w:rsid w:val="00103660"/>
    <w:rsid w:val="00104CA9"/>
    <w:rsid w:val="00105B37"/>
    <w:rsid w:val="0010798C"/>
    <w:rsid w:val="00117536"/>
    <w:rsid w:val="00120ECE"/>
    <w:rsid w:val="00122963"/>
    <w:rsid w:val="00122D39"/>
    <w:rsid w:val="00122F87"/>
    <w:rsid w:val="001251AC"/>
    <w:rsid w:val="00126BEA"/>
    <w:rsid w:val="00131C5F"/>
    <w:rsid w:val="00131F15"/>
    <w:rsid w:val="0013403C"/>
    <w:rsid w:val="00135E60"/>
    <w:rsid w:val="00137121"/>
    <w:rsid w:val="00141622"/>
    <w:rsid w:val="00141B54"/>
    <w:rsid w:val="00141EE6"/>
    <w:rsid w:val="001456D6"/>
    <w:rsid w:val="00145EE3"/>
    <w:rsid w:val="001468B0"/>
    <w:rsid w:val="001514A4"/>
    <w:rsid w:val="0015227B"/>
    <w:rsid w:val="00156739"/>
    <w:rsid w:val="001627BD"/>
    <w:rsid w:val="0016501E"/>
    <w:rsid w:val="00167367"/>
    <w:rsid w:val="00170C7F"/>
    <w:rsid w:val="001721BC"/>
    <w:rsid w:val="00173E85"/>
    <w:rsid w:val="00177595"/>
    <w:rsid w:val="00193763"/>
    <w:rsid w:val="001A4595"/>
    <w:rsid w:val="001A5DF2"/>
    <w:rsid w:val="001A6C45"/>
    <w:rsid w:val="001B3123"/>
    <w:rsid w:val="001C168A"/>
    <w:rsid w:val="001C1B2E"/>
    <w:rsid w:val="001D0288"/>
    <w:rsid w:val="001D06EA"/>
    <w:rsid w:val="001D078E"/>
    <w:rsid w:val="001E3613"/>
    <w:rsid w:val="001E382F"/>
    <w:rsid w:val="001F0A0E"/>
    <w:rsid w:val="001F13F0"/>
    <w:rsid w:val="001F1AFC"/>
    <w:rsid w:val="001F6F17"/>
    <w:rsid w:val="00200FE9"/>
    <w:rsid w:val="00205B0C"/>
    <w:rsid w:val="00205BC4"/>
    <w:rsid w:val="00206160"/>
    <w:rsid w:val="00206CA1"/>
    <w:rsid w:val="00210ED9"/>
    <w:rsid w:val="00221392"/>
    <w:rsid w:val="00222C98"/>
    <w:rsid w:val="002257E6"/>
    <w:rsid w:val="00225CEB"/>
    <w:rsid w:val="00233CA7"/>
    <w:rsid w:val="002376D4"/>
    <w:rsid w:val="002403CF"/>
    <w:rsid w:val="00243F72"/>
    <w:rsid w:val="00245EE6"/>
    <w:rsid w:val="002526C6"/>
    <w:rsid w:val="00254E51"/>
    <w:rsid w:val="0025585D"/>
    <w:rsid w:val="00255AC8"/>
    <w:rsid w:val="00257CA1"/>
    <w:rsid w:val="00260E52"/>
    <w:rsid w:val="00264AA6"/>
    <w:rsid w:val="00265B2A"/>
    <w:rsid w:val="00266E2A"/>
    <w:rsid w:val="0027012D"/>
    <w:rsid w:val="00270150"/>
    <w:rsid w:val="00270A7A"/>
    <w:rsid w:val="00270DB3"/>
    <w:rsid w:val="00276BF1"/>
    <w:rsid w:val="00282CAF"/>
    <w:rsid w:val="00286DF4"/>
    <w:rsid w:val="00292AB4"/>
    <w:rsid w:val="00293803"/>
    <w:rsid w:val="0029478B"/>
    <w:rsid w:val="002A00F1"/>
    <w:rsid w:val="002A077B"/>
    <w:rsid w:val="002A1D25"/>
    <w:rsid w:val="002A26E4"/>
    <w:rsid w:val="002A312C"/>
    <w:rsid w:val="002A38D0"/>
    <w:rsid w:val="002A63C0"/>
    <w:rsid w:val="002B0B5B"/>
    <w:rsid w:val="002B23B7"/>
    <w:rsid w:val="002B2461"/>
    <w:rsid w:val="002B391C"/>
    <w:rsid w:val="002B4F9A"/>
    <w:rsid w:val="002C1B7A"/>
    <w:rsid w:val="002C2250"/>
    <w:rsid w:val="002C2A11"/>
    <w:rsid w:val="002C6D9D"/>
    <w:rsid w:val="002C76F0"/>
    <w:rsid w:val="002D123F"/>
    <w:rsid w:val="002D4994"/>
    <w:rsid w:val="002D4E11"/>
    <w:rsid w:val="002D53DD"/>
    <w:rsid w:val="002E1D64"/>
    <w:rsid w:val="002E294A"/>
    <w:rsid w:val="002E2DB6"/>
    <w:rsid w:val="002E7E42"/>
    <w:rsid w:val="002F5785"/>
    <w:rsid w:val="00301DC9"/>
    <w:rsid w:val="00302835"/>
    <w:rsid w:val="003135F1"/>
    <w:rsid w:val="00317196"/>
    <w:rsid w:val="00324AD7"/>
    <w:rsid w:val="00325E90"/>
    <w:rsid w:val="0033638C"/>
    <w:rsid w:val="00340366"/>
    <w:rsid w:val="00346648"/>
    <w:rsid w:val="003470BB"/>
    <w:rsid w:val="003477E5"/>
    <w:rsid w:val="00351FB7"/>
    <w:rsid w:val="003549A6"/>
    <w:rsid w:val="003551D6"/>
    <w:rsid w:val="003560FB"/>
    <w:rsid w:val="00356B19"/>
    <w:rsid w:val="003624F2"/>
    <w:rsid w:val="00365C04"/>
    <w:rsid w:val="00366E6B"/>
    <w:rsid w:val="003673B7"/>
    <w:rsid w:val="0037705D"/>
    <w:rsid w:val="0038478B"/>
    <w:rsid w:val="00384966"/>
    <w:rsid w:val="00386DBC"/>
    <w:rsid w:val="0039033C"/>
    <w:rsid w:val="00394F91"/>
    <w:rsid w:val="003A27F6"/>
    <w:rsid w:val="003A2DD4"/>
    <w:rsid w:val="003A3C6F"/>
    <w:rsid w:val="003A3DEC"/>
    <w:rsid w:val="003A5A58"/>
    <w:rsid w:val="003A6012"/>
    <w:rsid w:val="003B117C"/>
    <w:rsid w:val="003B1DF8"/>
    <w:rsid w:val="003B607F"/>
    <w:rsid w:val="003C6087"/>
    <w:rsid w:val="003D1DB8"/>
    <w:rsid w:val="003D1F3A"/>
    <w:rsid w:val="003D20D2"/>
    <w:rsid w:val="003D5634"/>
    <w:rsid w:val="003D6408"/>
    <w:rsid w:val="003D7B50"/>
    <w:rsid w:val="003E4263"/>
    <w:rsid w:val="003E4B1B"/>
    <w:rsid w:val="003E6888"/>
    <w:rsid w:val="003E7511"/>
    <w:rsid w:val="003F1D51"/>
    <w:rsid w:val="003F1FA4"/>
    <w:rsid w:val="003F3569"/>
    <w:rsid w:val="003F6418"/>
    <w:rsid w:val="003F7354"/>
    <w:rsid w:val="003F7564"/>
    <w:rsid w:val="00401B4D"/>
    <w:rsid w:val="004024B7"/>
    <w:rsid w:val="00402CB7"/>
    <w:rsid w:val="00403518"/>
    <w:rsid w:val="00404478"/>
    <w:rsid w:val="00406D78"/>
    <w:rsid w:val="00412378"/>
    <w:rsid w:val="0041285C"/>
    <w:rsid w:val="00412C36"/>
    <w:rsid w:val="004134ED"/>
    <w:rsid w:val="00413DB0"/>
    <w:rsid w:val="00413E46"/>
    <w:rsid w:val="00415FCB"/>
    <w:rsid w:val="00417725"/>
    <w:rsid w:val="00422B04"/>
    <w:rsid w:val="00423B46"/>
    <w:rsid w:val="004251C2"/>
    <w:rsid w:val="0042547C"/>
    <w:rsid w:val="00427EA9"/>
    <w:rsid w:val="00430291"/>
    <w:rsid w:val="00437965"/>
    <w:rsid w:val="00442CFC"/>
    <w:rsid w:val="00444654"/>
    <w:rsid w:val="00444C68"/>
    <w:rsid w:val="004451F9"/>
    <w:rsid w:val="00446958"/>
    <w:rsid w:val="00447351"/>
    <w:rsid w:val="00451A63"/>
    <w:rsid w:val="00453AEC"/>
    <w:rsid w:val="004554E8"/>
    <w:rsid w:val="004622FF"/>
    <w:rsid w:val="00463D41"/>
    <w:rsid w:val="00466FA0"/>
    <w:rsid w:val="004671BA"/>
    <w:rsid w:val="00467EFF"/>
    <w:rsid w:val="00473D87"/>
    <w:rsid w:val="00474D59"/>
    <w:rsid w:val="004754B9"/>
    <w:rsid w:val="00480F51"/>
    <w:rsid w:val="004827B6"/>
    <w:rsid w:val="00482D00"/>
    <w:rsid w:val="004922BC"/>
    <w:rsid w:val="004959C6"/>
    <w:rsid w:val="004A02B9"/>
    <w:rsid w:val="004B2BFB"/>
    <w:rsid w:val="004B656E"/>
    <w:rsid w:val="004C631C"/>
    <w:rsid w:val="004D3835"/>
    <w:rsid w:val="004D3FD3"/>
    <w:rsid w:val="004D6488"/>
    <w:rsid w:val="004E4FA0"/>
    <w:rsid w:val="004E607A"/>
    <w:rsid w:val="004F0DD1"/>
    <w:rsid w:val="004F1047"/>
    <w:rsid w:val="004F17A7"/>
    <w:rsid w:val="004F5CB9"/>
    <w:rsid w:val="004F616D"/>
    <w:rsid w:val="005003DF"/>
    <w:rsid w:val="00501354"/>
    <w:rsid w:val="0050195D"/>
    <w:rsid w:val="00502913"/>
    <w:rsid w:val="00507326"/>
    <w:rsid w:val="00511155"/>
    <w:rsid w:val="0051528C"/>
    <w:rsid w:val="00516DAA"/>
    <w:rsid w:val="00523660"/>
    <w:rsid w:val="00523822"/>
    <w:rsid w:val="00523AEC"/>
    <w:rsid w:val="00523E96"/>
    <w:rsid w:val="00524EB8"/>
    <w:rsid w:val="00525F64"/>
    <w:rsid w:val="005274D0"/>
    <w:rsid w:val="00533FF9"/>
    <w:rsid w:val="005349C3"/>
    <w:rsid w:val="00535068"/>
    <w:rsid w:val="00535ACC"/>
    <w:rsid w:val="005403C7"/>
    <w:rsid w:val="0054098D"/>
    <w:rsid w:val="00543522"/>
    <w:rsid w:val="0054626F"/>
    <w:rsid w:val="005463A1"/>
    <w:rsid w:val="00547DF5"/>
    <w:rsid w:val="005507C6"/>
    <w:rsid w:val="0055252B"/>
    <w:rsid w:val="00556964"/>
    <w:rsid w:val="00557947"/>
    <w:rsid w:val="00560600"/>
    <w:rsid w:val="00564A32"/>
    <w:rsid w:val="0056628C"/>
    <w:rsid w:val="00566E00"/>
    <w:rsid w:val="005670E0"/>
    <w:rsid w:val="00571445"/>
    <w:rsid w:val="00577FAE"/>
    <w:rsid w:val="0058093D"/>
    <w:rsid w:val="00582827"/>
    <w:rsid w:val="00584326"/>
    <w:rsid w:val="00584E61"/>
    <w:rsid w:val="005926A2"/>
    <w:rsid w:val="00594BD2"/>
    <w:rsid w:val="00596319"/>
    <w:rsid w:val="005A2CB0"/>
    <w:rsid w:val="005A53B3"/>
    <w:rsid w:val="005A7E84"/>
    <w:rsid w:val="005B01B8"/>
    <w:rsid w:val="005B1AAE"/>
    <w:rsid w:val="005B3130"/>
    <w:rsid w:val="005B57CB"/>
    <w:rsid w:val="005B7D7B"/>
    <w:rsid w:val="005D011E"/>
    <w:rsid w:val="005D13C3"/>
    <w:rsid w:val="005E2FC3"/>
    <w:rsid w:val="005E581E"/>
    <w:rsid w:val="005E72AC"/>
    <w:rsid w:val="005F72E5"/>
    <w:rsid w:val="006018D0"/>
    <w:rsid w:val="0060266E"/>
    <w:rsid w:val="006173B7"/>
    <w:rsid w:val="00620C28"/>
    <w:rsid w:val="006248D2"/>
    <w:rsid w:val="00624F91"/>
    <w:rsid w:val="00635E98"/>
    <w:rsid w:val="00637BAF"/>
    <w:rsid w:val="00644109"/>
    <w:rsid w:val="00647419"/>
    <w:rsid w:val="006516EB"/>
    <w:rsid w:val="00652889"/>
    <w:rsid w:val="00662789"/>
    <w:rsid w:val="00666653"/>
    <w:rsid w:val="0067249A"/>
    <w:rsid w:val="00672766"/>
    <w:rsid w:val="00672CFB"/>
    <w:rsid w:val="0067649D"/>
    <w:rsid w:val="0067755D"/>
    <w:rsid w:val="00684100"/>
    <w:rsid w:val="00684B02"/>
    <w:rsid w:val="00687DBF"/>
    <w:rsid w:val="00693DE7"/>
    <w:rsid w:val="006958C1"/>
    <w:rsid w:val="006975CF"/>
    <w:rsid w:val="0069763A"/>
    <w:rsid w:val="006A02BD"/>
    <w:rsid w:val="006A44FB"/>
    <w:rsid w:val="006A6E03"/>
    <w:rsid w:val="006A731D"/>
    <w:rsid w:val="006B0626"/>
    <w:rsid w:val="006B072E"/>
    <w:rsid w:val="006B0D40"/>
    <w:rsid w:val="006B268E"/>
    <w:rsid w:val="006B3988"/>
    <w:rsid w:val="006C11E3"/>
    <w:rsid w:val="006D32CC"/>
    <w:rsid w:val="006E1FFB"/>
    <w:rsid w:val="006E41C5"/>
    <w:rsid w:val="006F0BDB"/>
    <w:rsid w:val="006F1771"/>
    <w:rsid w:val="006F2099"/>
    <w:rsid w:val="006F4739"/>
    <w:rsid w:val="00701351"/>
    <w:rsid w:val="00701941"/>
    <w:rsid w:val="00706524"/>
    <w:rsid w:val="00710E96"/>
    <w:rsid w:val="007128A0"/>
    <w:rsid w:val="00716FA5"/>
    <w:rsid w:val="00720FA7"/>
    <w:rsid w:val="0072141F"/>
    <w:rsid w:val="00724455"/>
    <w:rsid w:val="0072585D"/>
    <w:rsid w:val="00725A36"/>
    <w:rsid w:val="007300C8"/>
    <w:rsid w:val="007314D3"/>
    <w:rsid w:val="00733B0B"/>
    <w:rsid w:val="00734BF0"/>
    <w:rsid w:val="007365F8"/>
    <w:rsid w:val="007419D4"/>
    <w:rsid w:val="007426A8"/>
    <w:rsid w:val="0074641F"/>
    <w:rsid w:val="00750622"/>
    <w:rsid w:val="00763252"/>
    <w:rsid w:val="00763C3F"/>
    <w:rsid w:val="00764D2C"/>
    <w:rsid w:val="0076551C"/>
    <w:rsid w:val="00770CCB"/>
    <w:rsid w:val="00774974"/>
    <w:rsid w:val="007751A1"/>
    <w:rsid w:val="00776D94"/>
    <w:rsid w:val="00780E0B"/>
    <w:rsid w:val="00782CEA"/>
    <w:rsid w:val="0078341B"/>
    <w:rsid w:val="00784DF5"/>
    <w:rsid w:val="0079054B"/>
    <w:rsid w:val="007963E9"/>
    <w:rsid w:val="007A11A0"/>
    <w:rsid w:val="007B1CF2"/>
    <w:rsid w:val="007B5962"/>
    <w:rsid w:val="007D1330"/>
    <w:rsid w:val="007D266C"/>
    <w:rsid w:val="007D3D52"/>
    <w:rsid w:val="007D6D2B"/>
    <w:rsid w:val="007D79D7"/>
    <w:rsid w:val="007E3643"/>
    <w:rsid w:val="007E58B7"/>
    <w:rsid w:val="007F5F7F"/>
    <w:rsid w:val="007F68A7"/>
    <w:rsid w:val="007F7088"/>
    <w:rsid w:val="00800C9D"/>
    <w:rsid w:val="00810796"/>
    <w:rsid w:val="00815537"/>
    <w:rsid w:val="008225ED"/>
    <w:rsid w:val="00823DC6"/>
    <w:rsid w:val="00824C34"/>
    <w:rsid w:val="00825A41"/>
    <w:rsid w:val="00827F6B"/>
    <w:rsid w:val="0083229D"/>
    <w:rsid w:val="008322DE"/>
    <w:rsid w:val="00833EFF"/>
    <w:rsid w:val="008343B9"/>
    <w:rsid w:val="00836B75"/>
    <w:rsid w:val="00837626"/>
    <w:rsid w:val="00842516"/>
    <w:rsid w:val="00846025"/>
    <w:rsid w:val="00846FFD"/>
    <w:rsid w:val="00852290"/>
    <w:rsid w:val="008535AA"/>
    <w:rsid w:val="008563D0"/>
    <w:rsid w:val="0085712E"/>
    <w:rsid w:val="00861C29"/>
    <w:rsid w:val="008629E7"/>
    <w:rsid w:val="0087088A"/>
    <w:rsid w:val="0087364E"/>
    <w:rsid w:val="0087669A"/>
    <w:rsid w:val="008768C0"/>
    <w:rsid w:val="0087691A"/>
    <w:rsid w:val="008806E9"/>
    <w:rsid w:val="008807ED"/>
    <w:rsid w:val="00882E3C"/>
    <w:rsid w:val="008A04A9"/>
    <w:rsid w:val="008A4DEC"/>
    <w:rsid w:val="008A50DD"/>
    <w:rsid w:val="008A67B3"/>
    <w:rsid w:val="008B17FB"/>
    <w:rsid w:val="008B2464"/>
    <w:rsid w:val="008B5F90"/>
    <w:rsid w:val="008C0ACB"/>
    <w:rsid w:val="008C149F"/>
    <w:rsid w:val="008C73F2"/>
    <w:rsid w:val="008D233F"/>
    <w:rsid w:val="008E1028"/>
    <w:rsid w:val="008E62B0"/>
    <w:rsid w:val="008F4EAB"/>
    <w:rsid w:val="008F741D"/>
    <w:rsid w:val="008F7EA2"/>
    <w:rsid w:val="00905061"/>
    <w:rsid w:val="00917963"/>
    <w:rsid w:val="00922281"/>
    <w:rsid w:val="0092327E"/>
    <w:rsid w:val="009253E7"/>
    <w:rsid w:val="00925642"/>
    <w:rsid w:val="00927769"/>
    <w:rsid w:val="00934F82"/>
    <w:rsid w:val="0093570A"/>
    <w:rsid w:val="009411EF"/>
    <w:rsid w:val="00941655"/>
    <w:rsid w:val="00941A8A"/>
    <w:rsid w:val="00943C4B"/>
    <w:rsid w:val="009453CB"/>
    <w:rsid w:val="00945D66"/>
    <w:rsid w:val="00953D93"/>
    <w:rsid w:val="00953F19"/>
    <w:rsid w:val="0095601B"/>
    <w:rsid w:val="009568FE"/>
    <w:rsid w:val="00963B2E"/>
    <w:rsid w:val="00965068"/>
    <w:rsid w:val="009705E6"/>
    <w:rsid w:val="009706D4"/>
    <w:rsid w:val="00970C0E"/>
    <w:rsid w:val="00971993"/>
    <w:rsid w:val="00972ACF"/>
    <w:rsid w:val="00973919"/>
    <w:rsid w:val="009753C0"/>
    <w:rsid w:val="009872C5"/>
    <w:rsid w:val="00990F38"/>
    <w:rsid w:val="00993676"/>
    <w:rsid w:val="00994D2E"/>
    <w:rsid w:val="009A031E"/>
    <w:rsid w:val="009A2469"/>
    <w:rsid w:val="009A4908"/>
    <w:rsid w:val="009A5DC7"/>
    <w:rsid w:val="009B1C51"/>
    <w:rsid w:val="009B22C1"/>
    <w:rsid w:val="009B3D68"/>
    <w:rsid w:val="009C0AC7"/>
    <w:rsid w:val="009C20C7"/>
    <w:rsid w:val="009C3348"/>
    <w:rsid w:val="009C3C85"/>
    <w:rsid w:val="009C421E"/>
    <w:rsid w:val="009C68CC"/>
    <w:rsid w:val="009D4BD2"/>
    <w:rsid w:val="009E14C1"/>
    <w:rsid w:val="009E15D7"/>
    <w:rsid w:val="009E218C"/>
    <w:rsid w:val="009E4962"/>
    <w:rsid w:val="009E694D"/>
    <w:rsid w:val="009F558D"/>
    <w:rsid w:val="00A022BE"/>
    <w:rsid w:val="00A03054"/>
    <w:rsid w:val="00A06220"/>
    <w:rsid w:val="00A0738D"/>
    <w:rsid w:val="00A103D0"/>
    <w:rsid w:val="00A134DD"/>
    <w:rsid w:val="00A135B1"/>
    <w:rsid w:val="00A21452"/>
    <w:rsid w:val="00A21556"/>
    <w:rsid w:val="00A2423F"/>
    <w:rsid w:val="00A32680"/>
    <w:rsid w:val="00A33A31"/>
    <w:rsid w:val="00A4165E"/>
    <w:rsid w:val="00A417C1"/>
    <w:rsid w:val="00A434D5"/>
    <w:rsid w:val="00A55960"/>
    <w:rsid w:val="00A57344"/>
    <w:rsid w:val="00A60113"/>
    <w:rsid w:val="00A62877"/>
    <w:rsid w:val="00A75A09"/>
    <w:rsid w:val="00A92F35"/>
    <w:rsid w:val="00A9550B"/>
    <w:rsid w:val="00A975EE"/>
    <w:rsid w:val="00AA0E8B"/>
    <w:rsid w:val="00AA66B5"/>
    <w:rsid w:val="00AA761A"/>
    <w:rsid w:val="00AC1F4F"/>
    <w:rsid w:val="00AC434C"/>
    <w:rsid w:val="00AC7530"/>
    <w:rsid w:val="00AC76F8"/>
    <w:rsid w:val="00AD02B8"/>
    <w:rsid w:val="00AD27DC"/>
    <w:rsid w:val="00AD476E"/>
    <w:rsid w:val="00AE0C1D"/>
    <w:rsid w:val="00AE5003"/>
    <w:rsid w:val="00AE50E6"/>
    <w:rsid w:val="00AE63B1"/>
    <w:rsid w:val="00AE6BA5"/>
    <w:rsid w:val="00AF2BF8"/>
    <w:rsid w:val="00AF4E2D"/>
    <w:rsid w:val="00B03320"/>
    <w:rsid w:val="00B0360C"/>
    <w:rsid w:val="00B062D5"/>
    <w:rsid w:val="00B07E05"/>
    <w:rsid w:val="00B124EA"/>
    <w:rsid w:val="00B15337"/>
    <w:rsid w:val="00B23013"/>
    <w:rsid w:val="00B23D2A"/>
    <w:rsid w:val="00B26720"/>
    <w:rsid w:val="00B3599C"/>
    <w:rsid w:val="00B36839"/>
    <w:rsid w:val="00B368D4"/>
    <w:rsid w:val="00B44434"/>
    <w:rsid w:val="00B509C0"/>
    <w:rsid w:val="00B516E6"/>
    <w:rsid w:val="00B53C5E"/>
    <w:rsid w:val="00B5462C"/>
    <w:rsid w:val="00B57DB1"/>
    <w:rsid w:val="00B63461"/>
    <w:rsid w:val="00B644C6"/>
    <w:rsid w:val="00B6574D"/>
    <w:rsid w:val="00B705FE"/>
    <w:rsid w:val="00B75E66"/>
    <w:rsid w:val="00B80693"/>
    <w:rsid w:val="00B81F81"/>
    <w:rsid w:val="00B8344E"/>
    <w:rsid w:val="00B84B04"/>
    <w:rsid w:val="00B866FC"/>
    <w:rsid w:val="00BA3351"/>
    <w:rsid w:val="00BA4A7B"/>
    <w:rsid w:val="00BA5970"/>
    <w:rsid w:val="00BA5D7D"/>
    <w:rsid w:val="00BB0022"/>
    <w:rsid w:val="00BB3795"/>
    <w:rsid w:val="00BC1B50"/>
    <w:rsid w:val="00BC59F7"/>
    <w:rsid w:val="00BC607A"/>
    <w:rsid w:val="00BD3484"/>
    <w:rsid w:val="00BD4079"/>
    <w:rsid w:val="00BD6A74"/>
    <w:rsid w:val="00BD751F"/>
    <w:rsid w:val="00BD7F9F"/>
    <w:rsid w:val="00BE1129"/>
    <w:rsid w:val="00BE1D7F"/>
    <w:rsid w:val="00BE34E7"/>
    <w:rsid w:val="00BE5200"/>
    <w:rsid w:val="00BE6EEE"/>
    <w:rsid w:val="00BE7E07"/>
    <w:rsid w:val="00BF147D"/>
    <w:rsid w:val="00BF1ABF"/>
    <w:rsid w:val="00BF1CEB"/>
    <w:rsid w:val="00BF1D2A"/>
    <w:rsid w:val="00BF2EAB"/>
    <w:rsid w:val="00BF61BB"/>
    <w:rsid w:val="00BF6B8A"/>
    <w:rsid w:val="00BF6E4C"/>
    <w:rsid w:val="00BF75E5"/>
    <w:rsid w:val="00BF7F65"/>
    <w:rsid w:val="00C0069F"/>
    <w:rsid w:val="00C02FA9"/>
    <w:rsid w:val="00C076DA"/>
    <w:rsid w:val="00C07756"/>
    <w:rsid w:val="00C130C9"/>
    <w:rsid w:val="00C1770B"/>
    <w:rsid w:val="00C21EC3"/>
    <w:rsid w:val="00C22E67"/>
    <w:rsid w:val="00C24033"/>
    <w:rsid w:val="00C24259"/>
    <w:rsid w:val="00C24403"/>
    <w:rsid w:val="00C323A8"/>
    <w:rsid w:val="00C335AA"/>
    <w:rsid w:val="00C444AF"/>
    <w:rsid w:val="00C620E8"/>
    <w:rsid w:val="00C63C30"/>
    <w:rsid w:val="00C7502D"/>
    <w:rsid w:val="00C75102"/>
    <w:rsid w:val="00C81292"/>
    <w:rsid w:val="00C84531"/>
    <w:rsid w:val="00C848A0"/>
    <w:rsid w:val="00C84905"/>
    <w:rsid w:val="00C914E4"/>
    <w:rsid w:val="00C9157E"/>
    <w:rsid w:val="00C92F0F"/>
    <w:rsid w:val="00C930C6"/>
    <w:rsid w:val="00CA3A50"/>
    <w:rsid w:val="00CB0342"/>
    <w:rsid w:val="00CB0A8C"/>
    <w:rsid w:val="00CB3062"/>
    <w:rsid w:val="00CB4B78"/>
    <w:rsid w:val="00CB55E5"/>
    <w:rsid w:val="00CC275D"/>
    <w:rsid w:val="00CD1BBE"/>
    <w:rsid w:val="00CD279D"/>
    <w:rsid w:val="00CD2BDA"/>
    <w:rsid w:val="00CD3CBD"/>
    <w:rsid w:val="00CD3E3F"/>
    <w:rsid w:val="00CD5288"/>
    <w:rsid w:val="00CD546C"/>
    <w:rsid w:val="00CF066C"/>
    <w:rsid w:val="00CF26D3"/>
    <w:rsid w:val="00CF42C1"/>
    <w:rsid w:val="00D017B4"/>
    <w:rsid w:val="00D04A02"/>
    <w:rsid w:val="00D1514D"/>
    <w:rsid w:val="00D1528F"/>
    <w:rsid w:val="00D20C1F"/>
    <w:rsid w:val="00D2246A"/>
    <w:rsid w:val="00D31EC0"/>
    <w:rsid w:val="00D34A27"/>
    <w:rsid w:val="00D36AD8"/>
    <w:rsid w:val="00D408CE"/>
    <w:rsid w:val="00D427A6"/>
    <w:rsid w:val="00D4660C"/>
    <w:rsid w:val="00D50777"/>
    <w:rsid w:val="00D51647"/>
    <w:rsid w:val="00D5204B"/>
    <w:rsid w:val="00D527D5"/>
    <w:rsid w:val="00D54482"/>
    <w:rsid w:val="00D54EE9"/>
    <w:rsid w:val="00D615E8"/>
    <w:rsid w:val="00D63540"/>
    <w:rsid w:val="00D6755F"/>
    <w:rsid w:val="00D7546F"/>
    <w:rsid w:val="00D80884"/>
    <w:rsid w:val="00D8186E"/>
    <w:rsid w:val="00D82080"/>
    <w:rsid w:val="00D83488"/>
    <w:rsid w:val="00D855F8"/>
    <w:rsid w:val="00D876BB"/>
    <w:rsid w:val="00D91EBB"/>
    <w:rsid w:val="00D9766A"/>
    <w:rsid w:val="00D976EF"/>
    <w:rsid w:val="00DA1249"/>
    <w:rsid w:val="00DA1BA5"/>
    <w:rsid w:val="00DA255C"/>
    <w:rsid w:val="00DA5D36"/>
    <w:rsid w:val="00DA6836"/>
    <w:rsid w:val="00DB0D08"/>
    <w:rsid w:val="00DB0F9F"/>
    <w:rsid w:val="00DB18A6"/>
    <w:rsid w:val="00DB1956"/>
    <w:rsid w:val="00DB3AFF"/>
    <w:rsid w:val="00DC3497"/>
    <w:rsid w:val="00DD3D46"/>
    <w:rsid w:val="00DD3F03"/>
    <w:rsid w:val="00DD5D00"/>
    <w:rsid w:val="00DD6DB1"/>
    <w:rsid w:val="00DE0E65"/>
    <w:rsid w:val="00DE63DF"/>
    <w:rsid w:val="00DF64BC"/>
    <w:rsid w:val="00DF7F9D"/>
    <w:rsid w:val="00E119D8"/>
    <w:rsid w:val="00E16F9C"/>
    <w:rsid w:val="00E177AF"/>
    <w:rsid w:val="00E23E41"/>
    <w:rsid w:val="00E247E9"/>
    <w:rsid w:val="00E2696E"/>
    <w:rsid w:val="00E30BD4"/>
    <w:rsid w:val="00E30F7B"/>
    <w:rsid w:val="00E316E9"/>
    <w:rsid w:val="00E3236D"/>
    <w:rsid w:val="00E324C0"/>
    <w:rsid w:val="00E36D73"/>
    <w:rsid w:val="00E418C7"/>
    <w:rsid w:val="00E427BB"/>
    <w:rsid w:val="00E430E7"/>
    <w:rsid w:val="00E5090C"/>
    <w:rsid w:val="00E52913"/>
    <w:rsid w:val="00E550FD"/>
    <w:rsid w:val="00E55A85"/>
    <w:rsid w:val="00E57E4C"/>
    <w:rsid w:val="00E60C6F"/>
    <w:rsid w:val="00E634B8"/>
    <w:rsid w:val="00E638E7"/>
    <w:rsid w:val="00E70C13"/>
    <w:rsid w:val="00E732D2"/>
    <w:rsid w:val="00E74EC3"/>
    <w:rsid w:val="00E7786F"/>
    <w:rsid w:val="00E81C7B"/>
    <w:rsid w:val="00E81FC6"/>
    <w:rsid w:val="00E8626E"/>
    <w:rsid w:val="00E87115"/>
    <w:rsid w:val="00E90414"/>
    <w:rsid w:val="00E910F0"/>
    <w:rsid w:val="00E922DA"/>
    <w:rsid w:val="00E92964"/>
    <w:rsid w:val="00E9583E"/>
    <w:rsid w:val="00EA0B35"/>
    <w:rsid w:val="00EA0CFA"/>
    <w:rsid w:val="00EA68F6"/>
    <w:rsid w:val="00EB0E59"/>
    <w:rsid w:val="00EB245D"/>
    <w:rsid w:val="00EB2588"/>
    <w:rsid w:val="00EB44DC"/>
    <w:rsid w:val="00EB5460"/>
    <w:rsid w:val="00EB69DE"/>
    <w:rsid w:val="00EB7CB6"/>
    <w:rsid w:val="00EC5700"/>
    <w:rsid w:val="00EC71CF"/>
    <w:rsid w:val="00EC7D1A"/>
    <w:rsid w:val="00ED1F4A"/>
    <w:rsid w:val="00ED6D17"/>
    <w:rsid w:val="00EE23CA"/>
    <w:rsid w:val="00EE3658"/>
    <w:rsid w:val="00EE47C0"/>
    <w:rsid w:val="00EE6413"/>
    <w:rsid w:val="00EE6F4A"/>
    <w:rsid w:val="00EF27CC"/>
    <w:rsid w:val="00EF43F5"/>
    <w:rsid w:val="00EF4CC8"/>
    <w:rsid w:val="00F015D7"/>
    <w:rsid w:val="00F0498A"/>
    <w:rsid w:val="00F060BC"/>
    <w:rsid w:val="00F116AF"/>
    <w:rsid w:val="00F16444"/>
    <w:rsid w:val="00F20C7F"/>
    <w:rsid w:val="00F2264C"/>
    <w:rsid w:val="00F25220"/>
    <w:rsid w:val="00F25400"/>
    <w:rsid w:val="00F30685"/>
    <w:rsid w:val="00F31267"/>
    <w:rsid w:val="00F315BB"/>
    <w:rsid w:val="00F34BAE"/>
    <w:rsid w:val="00F43D67"/>
    <w:rsid w:val="00F462F8"/>
    <w:rsid w:val="00F60D19"/>
    <w:rsid w:val="00F6573D"/>
    <w:rsid w:val="00F658F8"/>
    <w:rsid w:val="00F73A7E"/>
    <w:rsid w:val="00F77246"/>
    <w:rsid w:val="00F8237B"/>
    <w:rsid w:val="00F84813"/>
    <w:rsid w:val="00F86EE6"/>
    <w:rsid w:val="00F87AF9"/>
    <w:rsid w:val="00F91353"/>
    <w:rsid w:val="00F92FA4"/>
    <w:rsid w:val="00F95064"/>
    <w:rsid w:val="00FA47BA"/>
    <w:rsid w:val="00FA4970"/>
    <w:rsid w:val="00FA73AA"/>
    <w:rsid w:val="00FA7442"/>
    <w:rsid w:val="00FB2897"/>
    <w:rsid w:val="00FB4E8F"/>
    <w:rsid w:val="00FC2BEF"/>
    <w:rsid w:val="00FC6632"/>
    <w:rsid w:val="00FD02DB"/>
    <w:rsid w:val="00FD1CC4"/>
    <w:rsid w:val="00FD67CB"/>
    <w:rsid w:val="00FE039E"/>
    <w:rsid w:val="00FE1B0E"/>
    <w:rsid w:val="00FE507C"/>
    <w:rsid w:val="00FE6835"/>
    <w:rsid w:val="00FF1CD1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;"/>
  <w15:chartTrackingRefBased/>
  <w15:docId w15:val="{525EF12C-FEF2-4ACD-ACE0-D6775959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7CC"/>
    <w:rPr>
      <w:sz w:val="24"/>
      <w:szCs w:val="24"/>
    </w:rPr>
  </w:style>
  <w:style w:type="paragraph" w:styleId="1">
    <w:name w:val="heading 1"/>
    <w:basedOn w:val="a"/>
    <w:next w:val="a"/>
    <w:qFormat/>
    <w:rsid w:val="00EF27CC"/>
    <w:pPr>
      <w:keepNext/>
      <w:jc w:val="center"/>
      <w:outlineLvl w:val="0"/>
    </w:pPr>
    <w:rPr>
      <w:b/>
      <w:bCs/>
      <w:lang w:val="en-US"/>
    </w:rPr>
  </w:style>
  <w:style w:type="character" w:default="1" w:styleId="a0">
    <w:name w:val="Default Paragraph Font"/>
    <w:semiHidden/>
    <w:rsid w:val="00EF27CC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EF27CC"/>
  </w:style>
  <w:style w:type="paragraph" w:styleId="a3">
    <w:name w:val="header"/>
    <w:basedOn w:val="a"/>
    <w:rsid w:val="00EF27CC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F27CC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EF2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cl\AddOn\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T1.dot</Template>
  <TotalTime>0</TotalTime>
  <Pages>1</Pages>
  <Words>2026</Words>
  <Characters>11551</Characters>
  <Application>Microsoft Office Word</Application>
  <DocSecurity>4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Home</Company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Burenie</dc:creator>
  <cp:keywords/>
  <dc:description/>
  <cp:lastModifiedBy>Burenie</cp:lastModifiedBy>
  <cp:revision>2</cp:revision>
  <cp:lastPrinted>1601-01-01T00:00:00Z</cp:lastPrinted>
  <dcterms:created xsi:type="dcterms:W3CDTF">2008-09-04T05:40:00Z</dcterms:created>
  <dcterms:modified xsi:type="dcterms:W3CDTF">2008-10-27T10:48:00Z</dcterms:modified>
</cp:coreProperties>
</file>